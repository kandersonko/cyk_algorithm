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6EE4" w14:textId="48425F36" w:rsidR="00E279B8" w:rsidRDefault="00E279B8" w:rsidP="001B36C3">
      <w:pPr>
        <w:pStyle w:val="Contactinfo"/>
        <w:jc w:val="left"/>
      </w:pPr>
    </w:p>
    <w:p w14:paraId="354B707C" w14:textId="193F1F46" w:rsidR="001B36C3" w:rsidRDefault="00EC5A3F" w:rsidP="00714CE5">
      <w:pPr>
        <w:pStyle w:val="Contactinf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9946F" wp14:editId="33DF501F">
                <wp:simplePos x="0" y="0"/>
                <wp:positionH relativeFrom="margin">
                  <wp:align>center</wp:align>
                </wp:positionH>
                <wp:positionV relativeFrom="paragraph">
                  <wp:posOffset>15817</wp:posOffset>
                </wp:positionV>
                <wp:extent cx="5056909" cy="893618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09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A9A9" w14:textId="2749C280" w:rsidR="001B36C3" w:rsidRDefault="00EC5A3F" w:rsidP="001B36C3">
                            <w:pPr>
                              <w:pStyle w:val="Title"/>
                              <w:jc w:val="center"/>
                            </w:pPr>
                            <w:r w:rsidRPr="00781EEA">
                              <w:t>Cocke-Kasami-Younger</w:t>
                            </w:r>
                            <w:r w:rsidR="001B36C3"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946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.25pt;width:398.2pt;height:70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" filled="f" stroked="f">
                <v:textbox>
                  <w:txbxContent>
                    <w:p w14:paraId="6286A9A9" w14:textId="2749C280" w:rsidR="001B36C3" w:rsidRDefault="00EC5A3F" w:rsidP="001B36C3">
                      <w:pPr>
                        <w:pStyle w:val="Title"/>
                        <w:jc w:val="center"/>
                      </w:pPr>
                      <w:r w:rsidRPr="00781EEA">
                        <w:t>Cocke-Kasami-Younger</w:t>
                      </w:r>
                      <w:r w:rsidR="001B36C3">
                        <w:t xml:space="preserve"> 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C47188" w14:textId="19317416" w:rsidR="001B36C3" w:rsidRDefault="001B36C3" w:rsidP="00714CE5">
      <w:pPr>
        <w:pStyle w:val="Contactinfo"/>
      </w:pPr>
    </w:p>
    <w:p w14:paraId="609CDEA9" w14:textId="0E6B6A19" w:rsidR="001B36C3" w:rsidRDefault="001B36C3" w:rsidP="00714CE5">
      <w:pPr>
        <w:pStyle w:val="Contactinfo"/>
      </w:pPr>
    </w:p>
    <w:p w14:paraId="704DAF7C" w14:textId="124A475F" w:rsidR="001B36C3" w:rsidRDefault="001B36C3" w:rsidP="00714CE5">
      <w:pPr>
        <w:pStyle w:val="Contactinfo"/>
      </w:pPr>
    </w:p>
    <w:p w14:paraId="5D9E452E" w14:textId="022B4654" w:rsidR="00C9790E" w:rsidRDefault="00EC5A3F">
      <w:pPr>
        <w:spacing w:after="240" w:line="252" w:lineRule="auto"/>
        <w:ind w:left="0" w:right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D5C2C" wp14:editId="0DB6956F">
                <wp:simplePos x="0" y="0"/>
                <wp:positionH relativeFrom="margin">
                  <wp:align>center</wp:align>
                </wp:positionH>
                <wp:positionV relativeFrom="paragraph">
                  <wp:posOffset>289791</wp:posOffset>
                </wp:positionV>
                <wp:extent cx="3311236" cy="5562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236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16501" w14:textId="57D0C92B" w:rsidR="001B36C3" w:rsidRDefault="001B36C3" w:rsidP="001B36C3">
                            <w:pPr>
                              <w:pStyle w:val="Subtitle"/>
                              <w:jc w:val="center"/>
                            </w:pPr>
                            <w:r>
                              <w:t>A Python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D5C2C" id="Text Box 7" o:spid="_x0000_s1027" type="#_x0000_t202" style="position:absolute;margin-left:0;margin-top:22.8pt;width:260.75pt;height:43.8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" filled="f" stroked="f">
                <v:textbox>
                  <w:txbxContent>
                    <w:p w14:paraId="3D916501" w14:textId="57D0C92B" w:rsidR="001B36C3" w:rsidRDefault="001B36C3" w:rsidP="001B36C3">
                      <w:pPr>
                        <w:pStyle w:val="Subtitle"/>
                        <w:jc w:val="center"/>
                      </w:pPr>
                      <w:r>
                        <w:t>A Python 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6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2395F" wp14:editId="5CED905D">
                <wp:simplePos x="0" y="0"/>
                <wp:positionH relativeFrom="margin">
                  <wp:align>right</wp:align>
                </wp:positionH>
                <wp:positionV relativeFrom="paragraph">
                  <wp:posOffset>6790055</wp:posOffset>
                </wp:positionV>
                <wp:extent cx="1386840" cy="5791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D6969" w14:textId="77777777" w:rsidR="001B36C3" w:rsidRDefault="001B36C3" w:rsidP="001B36C3">
                            <w:pPr>
                              <w:ind w:left="0"/>
                              <w:jc w:val="right"/>
                            </w:pPr>
                            <w:r>
                              <w:t>University of Idaho</w:t>
                            </w:r>
                          </w:p>
                          <w:p w14:paraId="72F4DF65" w14:textId="234040A9" w:rsidR="001B36C3" w:rsidRDefault="001B36C3" w:rsidP="001B36C3">
                            <w:pPr>
                              <w:ind w:left="0"/>
                              <w:jc w:val="right"/>
                            </w:pPr>
                            <w:r>
                              <w:t>11/20/18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395F" id="Text Box 10" o:spid="_x0000_s1028" type="#_x0000_t202" style="position:absolute;margin-left:58pt;margin-top:534.65pt;width:109.2pt;height:45.6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" filled="f" stroked="f">
                <v:textbox>
                  <w:txbxContent>
                    <w:p w14:paraId="72FD6969" w14:textId="77777777" w:rsidR="001B36C3" w:rsidRDefault="001B36C3" w:rsidP="001B36C3">
                      <w:pPr>
                        <w:ind w:left="0"/>
                        <w:jc w:val="right"/>
                      </w:pPr>
                      <w:r>
                        <w:t>University of Idaho</w:t>
                      </w:r>
                    </w:p>
                    <w:p w14:paraId="72F4DF65" w14:textId="234040A9" w:rsidR="001B36C3" w:rsidRDefault="001B36C3" w:rsidP="001B36C3">
                      <w:pPr>
                        <w:ind w:left="0"/>
                        <w:jc w:val="right"/>
                      </w:pPr>
                      <w:r>
                        <w:t>11/20/18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6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CAD1" wp14:editId="2626501C">
                <wp:simplePos x="0" y="0"/>
                <wp:positionH relativeFrom="margin">
                  <wp:align>right</wp:align>
                </wp:positionH>
                <wp:positionV relativeFrom="paragraph">
                  <wp:posOffset>6271895</wp:posOffset>
                </wp:positionV>
                <wp:extent cx="2270760" cy="5486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64AA" w14:textId="534E43AF" w:rsidR="001B36C3" w:rsidRDefault="001B36C3" w:rsidP="001B36C3">
                            <w:pPr>
                              <w:pStyle w:val="Contactinfo"/>
                            </w:pPr>
                            <w:r>
                              <w:t>Koffi Anderson Koffi,</w:t>
                            </w:r>
                          </w:p>
                          <w:p w14:paraId="7C876889" w14:textId="15E2C9A4" w:rsidR="001B36C3" w:rsidRDefault="001B36C3" w:rsidP="001B36C3">
                            <w:pPr>
                              <w:pStyle w:val="Contactinfo"/>
                            </w:pPr>
                            <w:r>
                              <w:t>Matthew Mills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CAD1" id="Text Box 9" o:spid="_x0000_s1029" type="#_x0000_t202" style="position:absolute;margin-left:127.6pt;margin-top:493.85pt;width:178.8pt;height:43.2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" filled="f" stroked="f">
                <v:textbox>
                  <w:txbxContent>
                    <w:p w14:paraId="16E664AA" w14:textId="534E43AF" w:rsidR="001B36C3" w:rsidRDefault="001B36C3" w:rsidP="001B36C3">
                      <w:pPr>
                        <w:pStyle w:val="Contactinfo"/>
                      </w:pPr>
                      <w:r>
                        <w:t>Koffi Anderson Koffi,</w:t>
                      </w:r>
                    </w:p>
                    <w:p w14:paraId="7C876889" w14:textId="15E2C9A4" w:rsidR="001B36C3" w:rsidRDefault="001B36C3" w:rsidP="001B36C3">
                      <w:pPr>
                        <w:pStyle w:val="Contactinfo"/>
                      </w:pPr>
                      <w:r>
                        <w:t>Matthew Mills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5C687" w14:textId="5DDCB540" w:rsidR="00C9790E" w:rsidRDefault="00C9790E">
      <w:pPr>
        <w:spacing w:after="240" w:line="252" w:lineRule="auto"/>
        <w:ind w:left="0" w:right="0"/>
        <w:rPr>
          <w:noProof/>
        </w:rPr>
      </w:pPr>
    </w:p>
    <w:p w14:paraId="7722444B" w14:textId="78A2EE99" w:rsidR="00C9790E" w:rsidRDefault="00C9790E">
      <w:pPr>
        <w:spacing w:after="240" w:line="252" w:lineRule="auto"/>
        <w:ind w:left="0" w:right="0"/>
        <w:rPr>
          <w:noProof/>
        </w:rPr>
      </w:pPr>
    </w:p>
    <w:p w14:paraId="1DA85F71" w14:textId="5F622F44" w:rsidR="00C9790E" w:rsidRDefault="00C9790E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54BC2CE7" w14:textId="77777777" w:rsidR="00C9790E" w:rsidRDefault="00C9790E">
      <w:pPr>
        <w:spacing w:after="240" w:line="252" w:lineRule="auto"/>
        <w:ind w:left="0" w:right="0"/>
        <w:rPr>
          <w:noProof/>
        </w:rPr>
      </w:pPr>
    </w:p>
    <w:sdt>
      <w:sdtPr>
        <w:id w:val="-6875927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z w:val="22"/>
          <w:szCs w:val="22"/>
        </w:rPr>
      </w:sdtEndPr>
      <w:sdtContent>
        <w:p w14:paraId="1BD0EC40" w14:textId="3813D298" w:rsidR="00C9790E" w:rsidRDefault="00C9790E">
          <w:pPr>
            <w:pStyle w:val="TOCHeading"/>
          </w:pPr>
          <w:r>
            <w:t>Contents</w:t>
          </w:r>
        </w:p>
        <w:p w14:paraId="4C1139C9" w14:textId="00F812B5" w:rsidR="004E0E72" w:rsidRDefault="00C9790E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491131" w:history="1">
            <w:r w:rsidR="004E0E72" w:rsidRPr="00AD26C9">
              <w:rPr>
                <w:rStyle w:val="Hyperlink"/>
                <w:noProof/>
              </w:rPr>
              <w:t>CYK Algorithm</w:t>
            </w:r>
            <w:r w:rsidR="004E0E72">
              <w:rPr>
                <w:noProof/>
                <w:webHidden/>
              </w:rPr>
              <w:tab/>
            </w:r>
            <w:r w:rsidR="004E0E72">
              <w:rPr>
                <w:noProof/>
                <w:webHidden/>
              </w:rPr>
              <w:fldChar w:fldCharType="begin"/>
            </w:r>
            <w:r w:rsidR="004E0E72">
              <w:rPr>
                <w:noProof/>
                <w:webHidden/>
              </w:rPr>
              <w:instrText xml:space="preserve"> PAGEREF _Toc530491131 \h </w:instrText>
            </w:r>
            <w:r w:rsidR="004E0E72">
              <w:rPr>
                <w:noProof/>
                <w:webHidden/>
              </w:rPr>
            </w:r>
            <w:r w:rsidR="004E0E72">
              <w:rPr>
                <w:noProof/>
                <w:webHidden/>
              </w:rPr>
              <w:fldChar w:fldCharType="separate"/>
            </w:r>
            <w:r w:rsidR="004E0E72">
              <w:rPr>
                <w:noProof/>
                <w:webHidden/>
              </w:rPr>
              <w:t>2</w:t>
            </w:r>
            <w:r w:rsidR="004E0E72">
              <w:rPr>
                <w:noProof/>
                <w:webHidden/>
              </w:rPr>
              <w:fldChar w:fldCharType="end"/>
            </w:r>
          </w:hyperlink>
        </w:p>
        <w:p w14:paraId="4BE2B833" w14:textId="1FADAFB4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2" w:history="1">
            <w:r w:rsidRPr="00AD26C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50BF" w14:textId="7DE8D5E1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3" w:history="1">
            <w:r w:rsidRPr="00AD26C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8F85" w14:textId="723A8826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4" w:history="1">
            <w:r w:rsidRPr="00AD26C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5BCE1" w14:textId="3D2DA44C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5" w:history="1">
            <w:r w:rsidRPr="00AD26C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DC3B" w14:textId="3135F889" w:rsidR="004E0E72" w:rsidRDefault="004E0E72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30491136" w:history="1">
            <w:r w:rsidRPr="00AD26C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4145D" w14:textId="672D332D" w:rsidR="00C9790E" w:rsidRDefault="00C9790E">
          <w:r>
            <w:rPr>
              <w:b/>
              <w:bCs/>
              <w:noProof/>
            </w:rPr>
            <w:fldChar w:fldCharType="end"/>
          </w:r>
        </w:p>
      </w:sdtContent>
    </w:sdt>
    <w:p w14:paraId="67C5E9DE" w14:textId="156B1677" w:rsidR="00907CBB" w:rsidRDefault="00C9790E" w:rsidP="00C9790E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bookmarkStart w:id="0" w:name="_Toc530491131"/>
    <w:p w14:paraId="6E8A81FB" w14:textId="53D54007" w:rsidR="00907CBB" w:rsidRDefault="00065573" w:rsidP="00C9790E">
      <w:pPr>
        <w:pStyle w:val="Heading1"/>
        <w:ind w:left="0"/>
      </w:pPr>
      <w:sdt>
        <w:sdtPr>
          <w:alias w:val="Enter title:"/>
          <w:tag w:val=""/>
          <w:id w:val="1901021919"/>
          <w:placeholder>
            <w:docPart w:val="BFFDE43FF0C6496FB5846245554198B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8B7FA7">
            <w:t>CYK Algorithm</w:t>
          </w:r>
        </w:sdtContent>
      </w:sdt>
      <w:bookmarkEnd w:id="0"/>
    </w:p>
    <w:p w14:paraId="5F19F19E" w14:textId="187ACFCF" w:rsidR="00781EEA" w:rsidRDefault="00781EEA" w:rsidP="00C32E91">
      <w:pPr>
        <w:ind w:firstLine="648"/>
      </w:pPr>
      <w:r>
        <w:t xml:space="preserve">In this project, we will implement the </w:t>
      </w:r>
      <w:proofErr w:type="spellStart"/>
      <w:r w:rsidRPr="00781EEA">
        <w:t>Cocke</w:t>
      </w:r>
      <w:proofErr w:type="spellEnd"/>
      <w:r w:rsidRPr="00781EEA">
        <w:t>-</w:t>
      </w:r>
      <w:proofErr w:type="spellStart"/>
      <w:r w:rsidRPr="00781EEA">
        <w:t>Kasami</w:t>
      </w:r>
      <w:proofErr w:type="spellEnd"/>
      <w:r w:rsidRPr="00781EEA">
        <w:t>-Younger</w:t>
      </w:r>
      <w:r>
        <w:t xml:space="preserve"> (CYK) Algorithm using </w:t>
      </w:r>
      <w:r w:rsidR="00EC5A3F">
        <w:t xml:space="preserve">the Python programming language. </w:t>
      </w:r>
      <w:r w:rsidR="002239C5">
        <w:t xml:space="preserve">In fact, the CYK Algorithm is a membership algorithm for context-free grammar. Thus, using the CYK algorithm, it is possible to check whether a </w:t>
      </w:r>
      <w:proofErr w:type="gramStart"/>
      <w:r w:rsidR="002239C5">
        <w:t>particular string</w:t>
      </w:r>
      <w:proofErr w:type="gramEnd"/>
      <w:r w:rsidR="002239C5">
        <w:t xml:space="preserve"> is generated by </w:t>
      </w:r>
      <w:r w:rsidR="001C6A65">
        <w:t>the</w:t>
      </w:r>
      <w:r w:rsidR="002239C5">
        <w:t xml:space="preserve"> grammar of a language</w:t>
      </w:r>
      <w:r w:rsidR="003002A7">
        <w:t>.</w:t>
      </w:r>
    </w:p>
    <w:p w14:paraId="64E35EFE" w14:textId="77777777" w:rsidR="003002A7" w:rsidRDefault="003002A7" w:rsidP="00781EEA"/>
    <w:p w14:paraId="41910238" w14:textId="730F0392" w:rsidR="003002A7" w:rsidRDefault="003002A7" w:rsidP="00781EEA"/>
    <w:p w14:paraId="2208E117" w14:textId="4F9C0FDF" w:rsidR="003002A7" w:rsidRDefault="003002A7" w:rsidP="003002A7">
      <w:pPr>
        <w:pStyle w:val="Heading1"/>
      </w:pPr>
      <w:bookmarkStart w:id="1" w:name="_Toc530491132"/>
      <w:r>
        <w:t>Implementation</w:t>
      </w:r>
      <w:bookmarkEnd w:id="1"/>
    </w:p>
    <w:p w14:paraId="1DD8DFD6" w14:textId="7F1002C3" w:rsidR="004923E1" w:rsidRDefault="004923E1" w:rsidP="00C32E91">
      <w:pPr>
        <w:ind w:firstLine="648"/>
      </w:pPr>
      <w:bookmarkStart w:id="2" w:name="_GoBack"/>
      <w:bookmarkEnd w:id="2"/>
      <w:r>
        <w:t xml:space="preserve">We implemented a version of the CYK algorithm using the python programming language and hosted the code source on github (see repository: </w:t>
      </w:r>
      <w:hyperlink r:id="rId8" w:history="1">
        <w:r w:rsidRPr="001053DB">
          <w:rPr>
            <w:rStyle w:val="Hyperlink"/>
          </w:rPr>
          <w:t>https://github.com/kandersonko/cyk_algorithm</w:t>
        </w:r>
      </w:hyperlink>
      <w:r>
        <w:t>). The version of the algorithm we implemented is the following:</w:t>
      </w:r>
    </w:p>
    <w:p w14:paraId="2446F943" w14:textId="54BA28E6" w:rsidR="004923E1" w:rsidRDefault="004923E1" w:rsidP="004923E1">
      <w:r>
        <w:rPr>
          <w:noProof/>
        </w:rPr>
        <w:drawing>
          <wp:inline distT="0" distB="0" distL="0" distR="0" wp14:anchorId="3920BD42" wp14:editId="35C0630D">
            <wp:extent cx="5943600" cy="388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ECCE" w14:textId="51EC47DE" w:rsidR="00832EC4" w:rsidRDefault="00832EC4" w:rsidP="004923E1"/>
    <w:p w14:paraId="708DEFDB" w14:textId="4914D567" w:rsidR="00832EC4" w:rsidRDefault="00832EC4" w:rsidP="004923E1">
      <w:r>
        <w:t>Our code sources can be found in the appendix.</w:t>
      </w:r>
    </w:p>
    <w:p w14:paraId="2DFFA79E" w14:textId="0542B222" w:rsidR="00101432" w:rsidRDefault="00101432" w:rsidP="00CF521C">
      <w:pPr>
        <w:ind w:left="0"/>
      </w:pPr>
    </w:p>
    <w:p w14:paraId="6AB872E7" w14:textId="77777777" w:rsidR="00CF521C" w:rsidRDefault="00CF521C" w:rsidP="00CF521C">
      <w:pPr>
        <w:ind w:left="0"/>
      </w:pPr>
    </w:p>
    <w:p w14:paraId="7A86B4DE" w14:textId="1CD59479" w:rsidR="008B7FA7" w:rsidRDefault="008B7FA7" w:rsidP="004923E1"/>
    <w:p w14:paraId="48ADA81E" w14:textId="77777777" w:rsidR="008B7FA7" w:rsidRDefault="008B7FA7" w:rsidP="004923E1"/>
    <w:p w14:paraId="57984946" w14:textId="1B365B13" w:rsidR="00101432" w:rsidRDefault="00832EC4" w:rsidP="008B7FA7">
      <w:pPr>
        <w:pStyle w:val="Heading1"/>
        <w:jc w:val="center"/>
      </w:pPr>
      <w:bookmarkStart w:id="3" w:name="_Toc530491133"/>
      <w:r>
        <w:lastRenderedPageBreak/>
        <w:t>Results</w:t>
      </w:r>
      <w:bookmarkEnd w:id="3"/>
    </w:p>
    <w:p w14:paraId="0F50A772" w14:textId="3556B333" w:rsidR="00832EC4" w:rsidRDefault="00832EC4" w:rsidP="00832EC4">
      <w:r>
        <w:t>Using our implementation, we were able to check the membership of different string for the following grammar:</w:t>
      </w:r>
    </w:p>
    <w:p w14:paraId="5A256885" w14:textId="77777777" w:rsidR="00832EC4" w:rsidRDefault="00832EC4" w:rsidP="00832EC4"/>
    <w:p w14:paraId="0C096A67" w14:textId="6043B17B" w:rsidR="00832EC4" w:rsidRDefault="00832EC4" w:rsidP="00832EC4"/>
    <w:p w14:paraId="1FFCA124" w14:textId="17D52925" w:rsidR="00832EC4" w:rsidRPr="00832EC4" w:rsidRDefault="007F2537" w:rsidP="00832EC4">
      <w:r>
        <w:rPr>
          <w:noProof/>
        </w:rPr>
        <w:drawing>
          <wp:inline distT="0" distB="0" distL="0" distR="0" wp14:anchorId="67981ED2" wp14:editId="527DBE4C">
            <wp:extent cx="1267691" cy="1252554"/>
            <wp:effectExtent l="0" t="0" r="889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8339" cy="12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FFFE" w14:textId="7BC5CC83" w:rsidR="00101432" w:rsidRDefault="00832EC4" w:rsidP="00832EC4">
      <w:r>
        <w:rPr>
          <w:b/>
        </w:rPr>
        <w:t xml:space="preserve">  </w:t>
      </w:r>
      <w:r w:rsidRPr="00832EC4">
        <w:rPr>
          <w:b/>
        </w:rPr>
        <w:t>Figure 2:</w:t>
      </w:r>
      <w:r>
        <w:t xml:space="preserve"> Grammar G</w:t>
      </w:r>
    </w:p>
    <w:p w14:paraId="0D722F4F" w14:textId="708DB4ED" w:rsidR="00101432" w:rsidRDefault="00101432" w:rsidP="004923E1"/>
    <w:p w14:paraId="0762D007" w14:textId="1719FB07" w:rsidR="00101432" w:rsidRDefault="00832EC4" w:rsidP="004923E1">
      <w:r>
        <w:t>We found that the string w</w:t>
      </w:r>
      <w:proofErr w:type="gramStart"/>
      <w:r>
        <w:t>=”</w:t>
      </w:r>
      <w:proofErr w:type="spellStart"/>
      <w:r>
        <w:t>aabbb</w:t>
      </w:r>
      <w:proofErr w:type="spellEnd"/>
      <w:proofErr w:type="gramEnd"/>
      <w:r>
        <w:t>” is not in L(G), but the string w=”</w:t>
      </w:r>
      <w:proofErr w:type="spellStart"/>
      <w:r>
        <w:t>aaabbb</w:t>
      </w:r>
      <w:proofErr w:type="spellEnd"/>
      <w:r>
        <w:t>” is in L(G) (see figure 3).</w:t>
      </w:r>
    </w:p>
    <w:p w14:paraId="5ABFEDF9" w14:textId="1FF05C9D" w:rsidR="00832EC4" w:rsidRDefault="007F2537" w:rsidP="004923E1">
      <w:r>
        <w:rPr>
          <w:noProof/>
        </w:rPr>
        <w:drawing>
          <wp:inline distT="0" distB="0" distL="0" distR="0" wp14:anchorId="631DC5E7" wp14:editId="4A083BC1">
            <wp:extent cx="5943600" cy="1645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BF76" w14:textId="682C046E" w:rsidR="007F2537" w:rsidRDefault="007F2537" w:rsidP="004923E1"/>
    <w:p w14:paraId="7BB2E5BF" w14:textId="7A7801E2" w:rsidR="007F2537" w:rsidRDefault="0079077C" w:rsidP="004923E1">
      <w:r>
        <w:t>This result agrees with our findings when we apply manually the algorithm.</w:t>
      </w:r>
    </w:p>
    <w:p w14:paraId="68ED3A67" w14:textId="6FE672A2" w:rsidR="0043763B" w:rsidRDefault="0043763B">
      <w:pPr>
        <w:spacing w:after="240" w:line="252" w:lineRule="auto"/>
        <w:ind w:left="0" w:right="0"/>
      </w:pPr>
      <w:r>
        <w:br w:type="page"/>
      </w:r>
    </w:p>
    <w:p w14:paraId="76C89C4C" w14:textId="5FD39DA5" w:rsidR="0043763B" w:rsidRDefault="008B7FA7" w:rsidP="008B7FA7">
      <w:pPr>
        <w:pStyle w:val="Heading1"/>
        <w:jc w:val="center"/>
      </w:pPr>
      <w:bookmarkStart w:id="4" w:name="_Toc530491134"/>
      <w:r>
        <w:lastRenderedPageBreak/>
        <w:t>Conclusion</w:t>
      </w:r>
      <w:bookmarkEnd w:id="4"/>
    </w:p>
    <w:p w14:paraId="5453B9ED" w14:textId="1DD5D788" w:rsidR="008B7FA7" w:rsidRPr="008B7FA7" w:rsidRDefault="008B7FA7" w:rsidP="008B7FA7">
      <w:pPr>
        <w:ind w:firstLine="648"/>
      </w:pPr>
      <w:r>
        <w:t xml:space="preserve">In this project, we implemented the CYK Algorithm in Python programming language. Our implementation can correctly check the membership of a string in the language generated by a grammar. The importance of the CYK Algorithm clearly </w:t>
      </w:r>
      <w:proofErr w:type="gramStart"/>
      <w:r>
        <w:t>be seen as</w:t>
      </w:r>
      <w:proofErr w:type="gramEnd"/>
      <w:r>
        <w:t xml:space="preserve"> it can be applied to check whether a keyword in a programming language.  </w:t>
      </w:r>
    </w:p>
    <w:p w14:paraId="6955A5A0" w14:textId="30F5F716" w:rsidR="00101432" w:rsidRDefault="007F2537" w:rsidP="007F2537">
      <w:pPr>
        <w:spacing w:after="240" w:line="252" w:lineRule="auto"/>
        <w:ind w:left="0" w:right="0"/>
      </w:pPr>
      <w:r>
        <w:br w:type="page"/>
      </w:r>
    </w:p>
    <w:p w14:paraId="13986885" w14:textId="653ED823" w:rsidR="004E0E72" w:rsidRDefault="00150FE7" w:rsidP="004E0E72">
      <w:pPr>
        <w:pStyle w:val="Heading1"/>
        <w:jc w:val="center"/>
      </w:pPr>
      <w:bookmarkStart w:id="5" w:name="_Toc530491135"/>
      <w:r>
        <w:lastRenderedPageBreak/>
        <w:t>Appendix</w:t>
      </w:r>
      <w:bookmarkEnd w:id="5"/>
    </w:p>
    <w:p w14:paraId="36F6AC0E" w14:textId="303359CC" w:rsidR="004E0E72" w:rsidRDefault="004E0E72" w:rsidP="004E0E72"/>
    <w:p w14:paraId="3D08B03D" w14:textId="4AB91193" w:rsidR="004E0E72" w:rsidRPr="004E0E72" w:rsidRDefault="004E0E72" w:rsidP="004E0E72">
      <w:pPr>
        <w:jc w:val="center"/>
        <w:rPr>
          <w:rStyle w:val="Strong"/>
        </w:rPr>
      </w:pPr>
      <w:r w:rsidRPr="004E0E72">
        <w:rPr>
          <w:rStyle w:val="Strong"/>
        </w:rPr>
        <w:t>main.py</w:t>
      </w:r>
    </w:p>
    <w:p w14:paraId="18040D6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from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grammar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import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Grammar</w:t>
      </w:r>
    </w:p>
    <w:p w14:paraId="6E821E1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from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import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</w:p>
    <w:p w14:paraId="10C99973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81C0233" w14:textId="2A35EA23" w:rsidR="004E0E72" w:rsidRPr="004E0E72" w:rsidRDefault="004E0E72" w:rsidP="003E63AA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main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358D21B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25426E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Welcome to the CYK Interactive algorithm!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716449B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F6C283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</w:p>
    <w:p w14:paraId="634F2B1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while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"):</w:t>
      </w:r>
    </w:p>
    <w:p w14:paraId="6F34967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grammar_text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Enter the grammar in CNF form (E.g. S-&gt;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AB|a;A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a;B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-&gt;b):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4F7CA11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grammar_text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break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</w:p>
    <w:p w14:paraId="7B3D4ED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G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Grammar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grammar_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text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strip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</w:t>
      </w:r>
    </w:p>
    <w:p w14:paraId="7A076E1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0A185C3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w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Enter the string to check: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6396E32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E943C7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07E03BA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cykAlgo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membership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strip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())):</w:t>
      </w:r>
    </w:p>
    <w:p w14:paraId="405E609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The string w=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{}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is in grammar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G!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format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</w:t>
      </w:r>
    </w:p>
    <w:p w14:paraId="7FAD888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else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3F5AA76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The string w=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{}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is not in grammar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G!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format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</w:t>
      </w:r>
    </w:p>
    <w:p w14:paraId="13D54C6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</w:p>
    <w:p w14:paraId="78DFC18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command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input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To continue enter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y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\"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or press any key to exit: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3B117E1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print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Bye!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</w:t>
      </w:r>
    </w:p>
    <w:p w14:paraId="291FFF6B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4B968064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__name__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__main__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':</w:t>
      </w:r>
    </w:p>
    <w:p w14:paraId="67C851F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main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0AFD888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6B7DA85D" w14:textId="77777777" w:rsidR="004E0E72" w:rsidRPr="004E0E72" w:rsidRDefault="004E0E72" w:rsidP="004E0E72"/>
    <w:p w14:paraId="79F77A79" w14:textId="632D7756" w:rsidR="004E0E72" w:rsidRDefault="004E0E72" w:rsidP="007F2537">
      <w:pPr>
        <w:spacing w:after="240" w:line="252" w:lineRule="auto"/>
        <w:ind w:left="0" w:right="0"/>
      </w:pPr>
    </w:p>
    <w:p w14:paraId="624813CE" w14:textId="38E413B6" w:rsidR="004E0E72" w:rsidRDefault="004E0E72">
      <w:pPr>
        <w:spacing w:after="240" w:line="252" w:lineRule="auto"/>
        <w:ind w:left="0" w:right="0"/>
      </w:pPr>
      <w:r>
        <w:br w:type="page"/>
      </w:r>
    </w:p>
    <w:p w14:paraId="20D508C2" w14:textId="34FC69F1" w:rsidR="004E0E72" w:rsidRPr="004E0E72" w:rsidRDefault="004E0E72" w:rsidP="004E0E72">
      <w:pPr>
        <w:spacing w:after="240" w:line="252" w:lineRule="auto"/>
        <w:ind w:left="0" w:right="0"/>
        <w:jc w:val="center"/>
        <w:rPr>
          <w:rStyle w:val="Strong"/>
        </w:rPr>
      </w:pPr>
      <w:r w:rsidRPr="004E0E72">
        <w:rPr>
          <w:rStyle w:val="Strong"/>
        </w:rPr>
        <w:lastRenderedPageBreak/>
        <w:t>gammar.py</w:t>
      </w:r>
    </w:p>
    <w:p w14:paraId="38479DA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class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CB6B"/>
          <w:kern w:val="0"/>
          <w:sz w:val="20"/>
          <w:szCs w:val="20"/>
          <w:lang w:eastAsia="en-US"/>
          <w14:ligatures w14:val="none"/>
        </w:rPr>
        <w:t>Grammar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object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2E76FF6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63205E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__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819AB8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__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__ takes a string G</w:t>
      </w:r>
    </w:p>
    <w:p w14:paraId="3BD5A1B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    and parses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parses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the productions into an array of productions </w:t>
      </w:r>
    </w:p>
    <w:p w14:paraId="0DA9131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</w:p>
    <w:p w14:paraId="2A4E22A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rules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;</w:t>
      </w:r>
    </w:p>
    <w:p w14:paraId="1293936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</w:t>
      </w:r>
    </w:p>
    <w:p w14:paraId="428B3F4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rule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73080EC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startVar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172B4BF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rule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-&gt;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")[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730E501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variables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x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|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isupper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072485B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terminals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x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varSet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split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('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|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')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islower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1F2B5A6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startVar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{"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":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}</w:t>
      </w:r>
    </w:p>
    <w:p w14:paraId="5D3925B2" w14:textId="77777777" w:rsidR="004E0E72" w:rsidRPr="004E0E72" w:rsidRDefault="004E0E72" w:rsidP="004E0E72">
      <w:pPr>
        <w:shd w:val="clear" w:color="auto" w:fill="263238"/>
        <w:spacing w:after="24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4E922488" w14:textId="3CAA1F6F" w:rsidR="004E0E72" w:rsidRDefault="004E0E72">
      <w:pPr>
        <w:spacing w:after="240" w:line="252" w:lineRule="auto"/>
        <w:ind w:left="0" w:right="0"/>
      </w:pPr>
    </w:p>
    <w:p w14:paraId="6584B39F" w14:textId="3460C2A1" w:rsidR="00F734D0" w:rsidRPr="001C60AA" w:rsidRDefault="001C60AA" w:rsidP="001C60AA">
      <w:pPr>
        <w:spacing w:after="240" w:line="252" w:lineRule="auto"/>
        <w:ind w:left="0" w:right="0"/>
        <w:jc w:val="center"/>
        <w:rPr>
          <w:rStyle w:val="Strong"/>
        </w:rPr>
      </w:pPr>
      <w:r w:rsidRPr="001C60AA">
        <w:rPr>
          <w:rStyle w:val="Strong"/>
        </w:rPr>
        <w:t>CYKAlgo.py</w:t>
      </w:r>
    </w:p>
    <w:p w14:paraId="18A3516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class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FFCB6B"/>
          <w:kern w:val="0"/>
          <w:sz w:val="20"/>
          <w:szCs w:val="20"/>
          <w:lang w:eastAsia="en-US"/>
          <w14:ligatures w14:val="none"/>
        </w:rPr>
        <w:t>CYKAlgo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:</w:t>
      </w:r>
    </w:p>
    <w:p w14:paraId="4C75F1A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__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init</w:t>
      </w:r>
      <w:proofErr w:type="spell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_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3C426F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initilizes</w:t>
      </w:r>
      <w:proofErr w:type="spellEnd"/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with the grammar G</w:t>
      </w:r>
    </w:p>
    <w:p w14:paraId="7718FF9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"""</w:t>
      </w:r>
    </w:p>
    <w:p w14:paraId="151246D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spellStart"/>
      <w:proofErr w:type="gram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G</w:t>
      </w:r>
    </w:p>
    <w:p w14:paraId="7934205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5FC95D9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def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membership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F5370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B18DF8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B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1444C85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X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dict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2DC67A3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V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keys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()]</w:t>
      </w:r>
    </w:p>
    <w:p w14:paraId="324B43D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k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enumerate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productions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keys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()):</w:t>
      </w:r>
    </w:p>
    <w:p w14:paraId="0C76108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k</w:t>
      </w:r>
    </w:p>
    <w:p w14:paraId="2864F63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n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444585E6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</w:t>
      </w:r>
    </w:p>
    <w:p w14:paraId="3A2EA91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B18A2D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case where S-&gt;a is the only production</w:t>
      </w:r>
    </w:p>
    <w:p w14:paraId="6B2C6F7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==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and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w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]]["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"]):</w:t>
      </w:r>
    </w:p>
    <w:p w14:paraId="22BC319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28C8661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2B009B0E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initialize all items in B to false</w:t>
      </w:r>
    </w:p>
    <w:p w14:paraId="51492BB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7F20190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0D6DD95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k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A36F14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k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False</w:t>
      </w:r>
    </w:p>
    <w:p w14:paraId="296AEBC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1EB7170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lastRenderedPageBreak/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production A-&gt;a</w:t>
      </w:r>
    </w:p>
    <w:p w14:paraId="70FA2ADF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84B9EF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enumerate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181EC14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w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terminals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"]:</w:t>
      </w:r>
    </w:p>
    <w:p w14:paraId="6EEA70B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spellStart"/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j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32F2790A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1B1A51C5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546E7A"/>
          <w:kern w:val="0"/>
          <w:sz w:val="20"/>
          <w:szCs w:val="20"/>
          <w:lang w:eastAsia="en-US"/>
          <w14:ligatures w14:val="none"/>
        </w:rPr>
        <w:t># production A -&gt; BC</w:t>
      </w:r>
    </w:p>
    <w:p w14:paraId="5BBFC3F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66CCB211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L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i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55D814E2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L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</w:p>
    <w:p w14:paraId="5DA612B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M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+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4728F6E8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099508D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proofErr w:type="spellStart"/>
      <w:r w:rsidRPr="004E0E72">
        <w:rPr>
          <w:rFonts w:ascii="Fira Code" w:eastAsia="Times New Roman" w:hAnsi="Fira Code" w:cs="Times New Roman"/>
          <w:i/>
          <w:iCs/>
          <w:color w:val="FF5370"/>
          <w:kern w:val="0"/>
          <w:sz w:val="20"/>
          <w:szCs w:val="20"/>
          <w:lang w:eastAsia="en-US"/>
          <w14:ligatures w14:val="none"/>
        </w:rPr>
        <w:t>self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G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.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productions</w:t>
      </w:r>
      <w:proofErr w:type="spellEnd"/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]]</w:t>
      </w:r>
    </w:p>
    <w:p w14:paraId="3581ACF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variables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P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["</w:t>
      </w:r>
      <w:r w:rsidRPr="004E0E72">
        <w:rPr>
          <w:rFonts w:ascii="Fira Code" w:eastAsia="Times New Roman" w:hAnsi="Fira Code" w:cs="Times New Roman"/>
          <w:color w:val="C3E88D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"]</w:t>
      </w:r>
    </w:p>
    <w:p w14:paraId="4AD4B5A0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spell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len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)):</w:t>
      </w:r>
    </w:p>
    <w:p w14:paraId="5D48A2AD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c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B2CCD6"/>
          <w:kern w:val="0"/>
          <w:sz w:val="20"/>
          <w:szCs w:val="20"/>
          <w:lang w:eastAsia="en-US"/>
          <w14:ligatures w14:val="none"/>
        </w:rPr>
        <w:t>tuple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Start"/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variables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gramEnd"/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0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</w:t>
      </w:r>
    </w:p>
    <w:p w14:paraId="4695A1B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X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proofErr w:type="gramStart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X</w:t>
      </w:r>
      <w:proofErr w:type="gram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c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</w:p>
    <w:p w14:paraId="756A8FC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M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s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and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M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t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]):</w:t>
      </w:r>
    </w:p>
    <w:p w14:paraId="141B7189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                </w:t>
      </w:r>
      <w:proofErr w:type="gram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L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v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7BDF41F3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</w:p>
    <w:p w14:paraId="3EF1F56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r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=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</w:p>
    <w:p w14:paraId="63610AAC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for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in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range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r w:rsidRPr="004E0E72">
        <w:rPr>
          <w:rFonts w:ascii="Fira Code" w:eastAsia="Times New Roman" w:hAnsi="Fira Code" w:cs="Times New Roman"/>
          <w:color w:val="82AA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):</w:t>
      </w:r>
    </w:p>
    <w:p w14:paraId="1CE34B8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</w:t>
      </w:r>
      <w:proofErr w:type="gramStart"/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if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B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[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r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n</w:t>
      </w:r>
      <w:r w:rsidRPr="004E0E72">
        <w:rPr>
          <w:rFonts w:ascii="Fira Code" w:eastAsia="Times New Roman" w:hAnsi="Fira Code" w:cs="Times New Roman"/>
          <w:color w:val="C792EA"/>
          <w:kern w:val="0"/>
          <w:sz w:val="20"/>
          <w:szCs w:val="20"/>
          <w:lang w:eastAsia="en-US"/>
          <w14:ligatures w14:val="none"/>
        </w:rPr>
        <w:t>-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1</w:t>
      </w:r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,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>i</w:t>
      </w:r>
      <w:proofErr w:type="spellEnd"/>
      <w:r w:rsidRPr="004E0E72">
        <w:rPr>
          <w:rFonts w:ascii="Fira Code" w:eastAsia="Times New Roman" w:hAnsi="Fira Code" w:cs="Times New Roman"/>
          <w:color w:val="89DDFF"/>
          <w:kern w:val="0"/>
          <w:sz w:val="20"/>
          <w:szCs w:val="20"/>
          <w:lang w:eastAsia="en-US"/>
          <w14:ligatures w14:val="none"/>
        </w:rPr>
        <w:t>]):</w:t>
      </w:r>
    </w:p>
    <w:p w14:paraId="56D5CBEB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True</w:t>
      </w:r>
    </w:p>
    <w:p w14:paraId="62FCC797" w14:textId="77777777" w:rsidR="004E0E72" w:rsidRPr="004E0E72" w:rsidRDefault="004E0E72" w:rsidP="004E0E72">
      <w:pPr>
        <w:shd w:val="clear" w:color="auto" w:fill="263238"/>
        <w:spacing w:after="0" w:line="270" w:lineRule="atLeast"/>
        <w:ind w:left="0" w:right="0"/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</w:pP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       </w:t>
      </w:r>
      <w:r w:rsidRPr="004E0E72">
        <w:rPr>
          <w:rFonts w:ascii="Fira Code" w:eastAsia="Times New Roman" w:hAnsi="Fira Code" w:cs="Times New Roman"/>
          <w:i/>
          <w:iCs/>
          <w:color w:val="89DDFF"/>
          <w:kern w:val="0"/>
          <w:sz w:val="20"/>
          <w:szCs w:val="20"/>
          <w:lang w:eastAsia="en-US"/>
          <w14:ligatures w14:val="none"/>
        </w:rPr>
        <w:t>return</w:t>
      </w:r>
      <w:r w:rsidRPr="004E0E72">
        <w:rPr>
          <w:rFonts w:ascii="Fira Code" w:eastAsia="Times New Roman" w:hAnsi="Fira Code" w:cs="Times New Roman"/>
          <w:color w:val="EEFFFF"/>
          <w:kern w:val="0"/>
          <w:sz w:val="20"/>
          <w:szCs w:val="20"/>
          <w:lang w:eastAsia="en-US"/>
          <w14:ligatures w14:val="none"/>
        </w:rPr>
        <w:t xml:space="preserve"> </w:t>
      </w:r>
      <w:r w:rsidRPr="004E0E72">
        <w:rPr>
          <w:rFonts w:ascii="Fira Code" w:eastAsia="Times New Roman" w:hAnsi="Fira Code" w:cs="Times New Roman"/>
          <w:color w:val="F78C6C"/>
          <w:kern w:val="0"/>
          <w:sz w:val="20"/>
          <w:szCs w:val="20"/>
          <w:lang w:eastAsia="en-US"/>
          <w14:ligatures w14:val="none"/>
        </w:rPr>
        <w:t>False</w:t>
      </w:r>
    </w:p>
    <w:p w14:paraId="0BCA13ED" w14:textId="77777777" w:rsidR="004E0E72" w:rsidRDefault="004E0E72">
      <w:pPr>
        <w:spacing w:after="240" w:line="252" w:lineRule="auto"/>
        <w:ind w:left="0" w:right="0"/>
      </w:pPr>
    </w:p>
    <w:p w14:paraId="14462CB2" w14:textId="54FCD3A1" w:rsidR="004E0E72" w:rsidRDefault="004E0E72" w:rsidP="007F2537">
      <w:pPr>
        <w:spacing w:after="240" w:line="252" w:lineRule="auto"/>
        <w:ind w:left="0" w:right="0"/>
      </w:pPr>
    </w:p>
    <w:p w14:paraId="024FA501" w14:textId="4479BEDA" w:rsidR="003159B9" w:rsidRDefault="003159B9" w:rsidP="007F2537">
      <w:pPr>
        <w:spacing w:after="240" w:line="252" w:lineRule="auto"/>
        <w:ind w:left="0" w:right="0"/>
      </w:pPr>
    </w:p>
    <w:p w14:paraId="0D9B807A" w14:textId="219C732E" w:rsidR="003159B9" w:rsidRDefault="003159B9" w:rsidP="007F2537">
      <w:pPr>
        <w:spacing w:after="240" w:line="252" w:lineRule="auto"/>
        <w:ind w:left="0" w:right="0"/>
      </w:pPr>
    </w:p>
    <w:p w14:paraId="09FB81A8" w14:textId="10A9CA9F" w:rsidR="003159B9" w:rsidRDefault="003159B9" w:rsidP="007F2537">
      <w:pPr>
        <w:spacing w:after="240" w:line="252" w:lineRule="auto"/>
        <w:ind w:left="0" w:right="0"/>
      </w:pPr>
    </w:p>
    <w:p w14:paraId="5CCEFF44" w14:textId="0C23B4D0" w:rsidR="003159B9" w:rsidRDefault="003159B9" w:rsidP="007F2537">
      <w:pPr>
        <w:spacing w:after="240" w:line="252" w:lineRule="auto"/>
        <w:ind w:left="0" w:right="0"/>
      </w:pPr>
    </w:p>
    <w:p w14:paraId="50DC529F" w14:textId="2F5A8D68" w:rsidR="003159B9" w:rsidRDefault="003159B9" w:rsidP="007F2537">
      <w:pPr>
        <w:spacing w:after="240" w:line="252" w:lineRule="auto"/>
        <w:ind w:left="0" w:right="0"/>
      </w:pPr>
    </w:p>
    <w:p w14:paraId="3FEF9AFC" w14:textId="661984F8" w:rsidR="003159B9" w:rsidRDefault="003159B9" w:rsidP="007F2537">
      <w:pPr>
        <w:spacing w:after="240" w:line="252" w:lineRule="auto"/>
        <w:ind w:left="0" w:right="0"/>
      </w:pPr>
    </w:p>
    <w:p w14:paraId="7C0F0C9C" w14:textId="6863B9CD" w:rsidR="003159B9" w:rsidRDefault="003159B9" w:rsidP="007F2537">
      <w:pPr>
        <w:spacing w:after="240" w:line="252" w:lineRule="auto"/>
        <w:ind w:left="0" w:right="0"/>
      </w:pPr>
    </w:p>
    <w:p w14:paraId="54DBD480" w14:textId="77777777" w:rsidR="003159B9" w:rsidRDefault="003159B9" w:rsidP="007F2537">
      <w:pPr>
        <w:spacing w:after="240" w:line="252" w:lineRule="auto"/>
        <w:ind w:left="0" w:right="0"/>
      </w:pPr>
    </w:p>
    <w:p w14:paraId="276B7F07" w14:textId="77777777" w:rsidR="004E0E72" w:rsidRDefault="004E0E72" w:rsidP="007F2537">
      <w:pPr>
        <w:spacing w:after="240" w:line="252" w:lineRule="auto"/>
        <w:ind w:left="0" w:right="0"/>
      </w:pPr>
    </w:p>
    <w:p w14:paraId="7B6C6CF3" w14:textId="08FD7BBD" w:rsidR="00101432" w:rsidRDefault="00101432" w:rsidP="00E36ADB">
      <w:pPr>
        <w:pStyle w:val="Heading1"/>
        <w:jc w:val="center"/>
      </w:pPr>
      <w:bookmarkStart w:id="6" w:name="_Toc530491136"/>
      <w:r>
        <w:lastRenderedPageBreak/>
        <w:t>References:</w:t>
      </w:r>
      <w:bookmarkEnd w:id="6"/>
    </w:p>
    <w:p w14:paraId="7F80B0F0" w14:textId="59438865" w:rsidR="00101432" w:rsidRPr="004923E1" w:rsidRDefault="00101432" w:rsidP="004923E1">
      <w:r>
        <w:rPr>
          <w:color w:val="333333"/>
          <w:shd w:val="clear" w:color="auto" w:fill="FFFFFF"/>
        </w:rPr>
        <w:t>“Lecture 15.” </w:t>
      </w:r>
      <w:r>
        <w:rPr>
          <w:i/>
          <w:iCs/>
          <w:color w:val="333333"/>
        </w:rPr>
        <w:t>Ethics and Engineering</w:t>
      </w:r>
      <w:r>
        <w:rPr>
          <w:color w:val="333333"/>
          <w:shd w:val="clear" w:color="auto" w:fill="FFFFFF"/>
        </w:rPr>
        <w:t>, courses.engr.illinois.edu/cs373/sp2009/lectures/.</w:t>
      </w:r>
    </w:p>
    <w:sectPr w:rsidR="00101432" w:rsidRPr="004923E1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B3D16" w14:textId="77777777" w:rsidR="00065573" w:rsidRDefault="00065573">
      <w:r>
        <w:separator/>
      </w:r>
    </w:p>
    <w:p w14:paraId="72C32D43" w14:textId="77777777" w:rsidR="00065573" w:rsidRDefault="00065573"/>
  </w:endnote>
  <w:endnote w:type="continuationSeparator" w:id="0">
    <w:p w14:paraId="2112643F" w14:textId="77777777" w:rsidR="00065573" w:rsidRDefault="00065573">
      <w:r>
        <w:continuationSeparator/>
      </w:r>
    </w:p>
    <w:p w14:paraId="599C92A9" w14:textId="77777777" w:rsidR="00065573" w:rsidRDefault="000655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165E32D9" w14:textId="77777777" w:rsidTr="00B87079">
      <w:tc>
        <w:tcPr>
          <w:tcW w:w="750" w:type="pct"/>
        </w:tcPr>
        <w:p w14:paraId="59868BDB" w14:textId="311B4F0F" w:rsidR="00907CBB" w:rsidRDefault="00907CBB">
          <w:pPr>
            <w:pStyle w:val="Footer"/>
          </w:pPr>
        </w:p>
      </w:tc>
      <w:tc>
        <w:tcPr>
          <w:tcW w:w="3500" w:type="pct"/>
        </w:tcPr>
        <w:p w14:paraId="19B041C7" w14:textId="6E0EA4EE" w:rsidR="00907CBB" w:rsidRDefault="00065573" w:rsidP="00B87079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4B61151A975C4C30B33A0C0F3CC1452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8B7FA7">
                <w:t>CYK Algorithm</w:t>
              </w:r>
            </w:sdtContent>
          </w:sdt>
        </w:p>
      </w:tc>
      <w:tc>
        <w:tcPr>
          <w:tcW w:w="750" w:type="pct"/>
        </w:tcPr>
        <w:p w14:paraId="19D83461" w14:textId="77777777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14:paraId="36D17EDB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4813A" w14:textId="77777777" w:rsidR="00065573" w:rsidRDefault="00065573">
      <w:r>
        <w:separator/>
      </w:r>
    </w:p>
    <w:p w14:paraId="644E7ED6" w14:textId="77777777" w:rsidR="00065573" w:rsidRDefault="00065573"/>
  </w:footnote>
  <w:footnote w:type="continuationSeparator" w:id="0">
    <w:p w14:paraId="5E1CBA5B" w14:textId="77777777" w:rsidR="00065573" w:rsidRDefault="00065573">
      <w:r>
        <w:continuationSeparator/>
      </w:r>
    </w:p>
    <w:p w14:paraId="0F262933" w14:textId="77777777" w:rsidR="00065573" w:rsidRDefault="000655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BA83E" w14:textId="77777777" w:rsidR="00736E05" w:rsidRDefault="00736E0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944ACA" wp14:editId="1A062F75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372D1D4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C3"/>
    <w:rsid w:val="00065573"/>
    <w:rsid w:val="00067E02"/>
    <w:rsid w:val="000C16C2"/>
    <w:rsid w:val="00101432"/>
    <w:rsid w:val="00107CB6"/>
    <w:rsid w:val="0013333F"/>
    <w:rsid w:val="00150FE7"/>
    <w:rsid w:val="00193898"/>
    <w:rsid w:val="001B36C3"/>
    <w:rsid w:val="001C60AA"/>
    <w:rsid w:val="001C6A65"/>
    <w:rsid w:val="002239C5"/>
    <w:rsid w:val="002B21AE"/>
    <w:rsid w:val="003002A7"/>
    <w:rsid w:val="00312DD5"/>
    <w:rsid w:val="003159B9"/>
    <w:rsid w:val="0033593E"/>
    <w:rsid w:val="003D05F3"/>
    <w:rsid w:val="003E63AA"/>
    <w:rsid w:val="0043763B"/>
    <w:rsid w:val="004534A5"/>
    <w:rsid w:val="004566FA"/>
    <w:rsid w:val="004923E1"/>
    <w:rsid w:val="00495232"/>
    <w:rsid w:val="004A4EC4"/>
    <w:rsid w:val="004E0E72"/>
    <w:rsid w:val="005331CA"/>
    <w:rsid w:val="005504AE"/>
    <w:rsid w:val="00660B21"/>
    <w:rsid w:val="00714CE5"/>
    <w:rsid w:val="00736E05"/>
    <w:rsid w:val="00781EEA"/>
    <w:rsid w:val="0079077C"/>
    <w:rsid w:val="007F2537"/>
    <w:rsid w:val="00822A8D"/>
    <w:rsid w:val="00831731"/>
    <w:rsid w:val="00832EC4"/>
    <w:rsid w:val="00852FE0"/>
    <w:rsid w:val="00874542"/>
    <w:rsid w:val="008B7FA7"/>
    <w:rsid w:val="00907CBB"/>
    <w:rsid w:val="00913AE4"/>
    <w:rsid w:val="00976A9B"/>
    <w:rsid w:val="0099384F"/>
    <w:rsid w:val="009A32A1"/>
    <w:rsid w:val="00A72CC5"/>
    <w:rsid w:val="00AB540E"/>
    <w:rsid w:val="00B55F12"/>
    <w:rsid w:val="00B87079"/>
    <w:rsid w:val="00C32E91"/>
    <w:rsid w:val="00C41938"/>
    <w:rsid w:val="00C64B77"/>
    <w:rsid w:val="00C9790E"/>
    <w:rsid w:val="00CB5473"/>
    <w:rsid w:val="00CF521C"/>
    <w:rsid w:val="00DA0B66"/>
    <w:rsid w:val="00E279B8"/>
    <w:rsid w:val="00E36ADB"/>
    <w:rsid w:val="00E756E6"/>
    <w:rsid w:val="00EA05B8"/>
    <w:rsid w:val="00EB203B"/>
    <w:rsid w:val="00EC5A3F"/>
    <w:rsid w:val="00EE3292"/>
    <w:rsid w:val="00F7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477997"/>
  <w15:chartTrackingRefBased/>
  <w15:docId w15:val="{AC841805-12F7-44B8-A748-898C3DF1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923E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9790E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ndersonko/cyk_algorith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FDE43FF0C6496FB584624555419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C1FCD-1D03-4646-AD83-C5D056F66B84}"/>
      </w:docPartPr>
      <w:docPartBody>
        <w:p w:rsidR="00000000" w:rsidRDefault="00796A8C">
          <w:pPr>
            <w:pStyle w:val="BFFDE43FF0C6496FB5846245554198BB"/>
          </w:pPr>
          <w:r>
            <w:t xml:space="preserve">Project </w:t>
          </w:r>
          <w:r>
            <w:t>Communication Plan</w:t>
          </w:r>
        </w:p>
      </w:docPartBody>
    </w:docPart>
    <w:docPart>
      <w:docPartPr>
        <w:name w:val="4B61151A975C4C30B33A0C0F3CC1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A2270-0CB6-4953-A76B-21ECB585B9CF}"/>
      </w:docPartPr>
      <w:docPartBody>
        <w:p w:rsidR="00000000" w:rsidRDefault="00796A8C">
          <w:pPr>
            <w:pStyle w:val="4B61151A975C4C30B33A0C0F3CC1452D"/>
          </w:pPr>
          <w:r>
            <w:t>Probability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8C"/>
    <w:rsid w:val="0079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051BE5E4B74904AAA54FF823820BE1">
    <w:name w:val="13051BE5E4B74904AAA54FF823820BE1"/>
  </w:style>
  <w:style w:type="paragraph" w:customStyle="1" w:styleId="47FAB0D9B2C744C1BE2A7CDA3FE10215">
    <w:name w:val="47FAB0D9B2C744C1BE2A7CDA3FE10215"/>
  </w:style>
  <w:style w:type="paragraph" w:customStyle="1" w:styleId="26E02E745ADE4CA19E7B56D38A7EA3FC">
    <w:name w:val="26E02E745ADE4CA19E7B56D38A7EA3FC"/>
  </w:style>
  <w:style w:type="paragraph" w:customStyle="1" w:styleId="DE3317194AA142BD99B07C34F79BB523">
    <w:name w:val="DE3317194AA142BD99B07C34F79BB523"/>
  </w:style>
  <w:style w:type="paragraph" w:customStyle="1" w:styleId="C6094FAABB7248EFBE799840D999BEDC">
    <w:name w:val="C6094FAABB7248EFBE799840D999BEDC"/>
  </w:style>
  <w:style w:type="paragraph" w:customStyle="1" w:styleId="006FF16F9767450C81BFF79175E2A348">
    <w:name w:val="006FF16F9767450C81BFF79175E2A348"/>
  </w:style>
  <w:style w:type="paragraph" w:customStyle="1" w:styleId="210DE8BA95324D4EAF01B19FC8C9B307">
    <w:name w:val="210DE8BA95324D4EAF01B19FC8C9B307"/>
  </w:style>
  <w:style w:type="paragraph" w:customStyle="1" w:styleId="BFFDE43FF0C6496FB5846245554198BB">
    <w:name w:val="BFFDE43FF0C6496FB5846245554198BB"/>
  </w:style>
  <w:style w:type="paragraph" w:customStyle="1" w:styleId="59E5F69E7CD94ECA96A472A0414FA992">
    <w:name w:val="59E5F69E7CD94ECA96A472A0414FA992"/>
  </w:style>
  <w:style w:type="paragraph" w:customStyle="1" w:styleId="FC76B2C13B6743EE9E0F379028B73BAC">
    <w:name w:val="FC76B2C13B6743EE9E0F379028B73BAC"/>
  </w:style>
  <w:style w:type="paragraph" w:customStyle="1" w:styleId="4B1EC6EC5B1E4131996225A5F18F2314">
    <w:name w:val="4B1EC6EC5B1E4131996225A5F18F2314"/>
  </w:style>
  <w:style w:type="paragraph" w:customStyle="1" w:styleId="E138AFF5732949AB992B620FD18A252C">
    <w:name w:val="E138AFF5732949AB992B620FD18A252C"/>
  </w:style>
  <w:style w:type="paragraph" w:customStyle="1" w:styleId="0E0C07C884AC4BEA99827E484650987E">
    <w:name w:val="0E0C07C884AC4BEA99827E484650987E"/>
  </w:style>
  <w:style w:type="paragraph" w:customStyle="1" w:styleId="3918F2688EC44ED4B9B70987CDDBEA01">
    <w:name w:val="3918F2688EC44ED4B9B70987CDDBEA01"/>
  </w:style>
  <w:style w:type="paragraph" w:customStyle="1" w:styleId="10F9D9D0521B45E287CAEFEAF9AE79E5">
    <w:name w:val="10F9D9D0521B45E287CAEFEAF9AE79E5"/>
  </w:style>
  <w:style w:type="paragraph" w:customStyle="1" w:styleId="EC40BEF81AF94424BE852BB64DB510B4">
    <w:name w:val="EC40BEF81AF94424BE852BB64DB510B4"/>
  </w:style>
  <w:style w:type="paragraph" w:customStyle="1" w:styleId="5B640A6910C54BDEAFFC923CF5B7183D">
    <w:name w:val="5B640A6910C54BDEAFFC923CF5B7183D"/>
  </w:style>
  <w:style w:type="paragraph" w:customStyle="1" w:styleId="F4314A20A6154B67B766BE29286CF1DB">
    <w:name w:val="F4314A20A6154B67B766BE29286CF1DB"/>
  </w:style>
  <w:style w:type="paragraph" w:customStyle="1" w:styleId="0EDAADF7300E4B0082CD19AA615AD96F">
    <w:name w:val="0EDAADF7300E4B0082CD19AA615AD96F"/>
  </w:style>
  <w:style w:type="paragraph" w:customStyle="1" w:styleId="957480CBE34A4C0AB422FC61F00A005D">
    <w:name w:val="957480CBE34A4C0AB422FC61F00A005D"/>
  </w:style>
  <w:style w:type="paragraph" w:customStyle="1" w:styleId="69B9065F3FB8469EBEC9F6695236EE94">
    <w:name w:val="69B9065F3FB8469EBEC9F6695236EE94"/>
  </w:style>
  <w:style w:type="paragraph" w:customStyle="1" w:styleId="908641F2FA834F5C9C0644B1C8C72AB1">
    <w:name w:val="908641F2FA834F5C9C0644B1C8C72AB1"/>
  </w:style>
  <w:style w:type="paragraph" w:customStyle="1" w:styleId="54C74B9B3FDE4E27972CC5CDEF66F5B8">
    <w:name w:val="54C74B9B3FDE4E27972CC5CDEF66F5B8"/>
  </w:style>
  <w:style w:type="paragraph" w:customStyle="1" w:styleId="CD2813403D6947E39BA7644100574D60">
    <w:name w:val="CD2813403D6947E39BA7644100574D60"/>
  </w:style>
  <w:style w:type="paragraph" w:customStyle="1" w:styleId="C48A35175F264132981B910DE92953C8">
    <w:name w:val="C48A35175F264132981B910DE92953C8"/>
  </w:style>
  <w:style w:type="paragraph" w:customStyle="1" w:styleId="F10A31CA67BB4774BDADA217B703C920">
    <w:name w:val="F10A31CA67BB4774BDADA217B703C920"/>
  </w:style>
  <w:style w:type="paragraph" w:customStyle="1" w:styleId="F0154CE93E0C4258825A04D30C76B5CA">
    <w:name w:val="F0154CE93E0C4258825A04D30C76B5CA"/>
  </w:style>
  <w:style w:type="paragraph" w:customStyle="1" w:styleId="94138D95008141639EE6EF4A3E22E511">
    <w:name w:val="94138D95008141639EE6EF4A3E22E511"/>
  </w:style>
  <w:style w:type="paragraph" w:customStyle="1" w:styleId="5D49D239AE6C4093962B0AE0345DD91E">
    <w:name w:val="5D49D239AE6C4093962B0AE0345DD91E"/>
  </w:style>
  <w:style w:type="paragraph" w:customStyle="1" w:styleId="BE456BD5415141FD82B5A14BBB44660A">
    <w:name w:val="BE456BD5415141FD82B5A14BBB44660A"/>
  </w:style>
  <w:style w:type="paragraph" w:customStyle="1" w:styleId="E0E5E208C86441B69ACBD0769CA84E8D">
    <w:name w:val="E0E5E208C86441B69ACBD0769CA84E8D"/>
  </w:style>
  <w:style w:type="paragraph" w:customStyle="1" w:styleId="7424F209745F4BE78C392B62D3DADA39">
    <w:name w:val="7424F209745F4BE78C392B62D3DADA39"/>
  </w:style>
  <w:style w:type="paragraph" w:customStyle="1" w:styleId="A1F198CE785C41EFBDFBC358203378FE">
    <w:name w:val="A1F198CE785C41EFBDFBC358203378FE"/>
  </w:style>
  <w:style w:type="paragraph" w:customStyle="1" w:styleId="418AF10F0F0640C8B76B0C627E32BA93">
    <w:name w:val="418AF10F0F0640C8B76B0C627E32BA93"/>
  </w:style>
  <w:style w:type="paragraph" w:customStyle="1" w:styleId="A9DF025CA40F4581A974198B21381BF6">
    <w:name w:val="A9DF025CA40F4581A974198B21381BF6"/>
  </w:style>
  <w:style w:type="paragraph" w:customStyle="1" w:styleId="228518D3D7184D4B95A9C810132059C8">
    <w:name w:val="228518D3D7184D4B95A9C810132059C8"/>
  </w:style>
  <w:style w:type="paragraph" w:customStyle="1" w:styleId="7BC08A9C49924E44A149D97C67E39F93">
    <w:name w:val="7BC08A9C49924E44A149D97C67E39F93"/>
  </w:style>
  <w:style w:type="paragraph" w:customStyle="1" w:styleId="FDBE213C0D7945F191E0E75107254361">
    <w:name w:val="FDBE213C0D7945F191E0E75107254361"/>
  </w:style>
  <w:style w:type="paragraph" w:customStyle="1" w:styleId="7F04458E22E84084A8EE0942CEC6E4B6">
    <w:name w:val="7F04458E22E84084A8EE0942CEC6E4B6"/>
  </w:style>
  <w:style w:type="paragraph" w:customStyle="1" w:styleId="85146F30240C463B9C6E10A4F6F6FD44">
    <w:name w:val="85146F30240C463B9C6E10A4F6F6FD44"/>
  </w:style>
  <w:style w:type="paragraph" w:customStyle="1" w:styleId="3880A2E924B4457C88D7F0F6FEDCC019">
    <w:name w:val="3880A2E924B4457C88D7F0F6FEDCC019"/>
  </w:style>
  <w:style w:type="paragraph" w:customStyle="1" w:styleId="97931BB3A9BF4817B56119FBB42FF844">
    <w:name w:val="97931BB3A9BF4817B56119FBB42FF844"/>
  </w:style>
  <w:style w:type="paragraph" w:customStyle="1" w:styleId="6A286831DB1243B6856C0770C2D3AD80">
    <w:name w:val="6A286831DB1243B6856C0770C2D3AD80"/>
  </w:style>
  <w:style w:type="paragraph" w:customStyle="1" w:styleId="5C0C5AB180D94EEF8137DEABC5D434F0">
    <w:name w:val="5C0C5AB180D94EEF8137DEABC5D434F0"/>
  </w:style>
  <w:style w:type="paragraph" w:customStyle="1" w:styleId="59A6F82228A749C09DD644E11BAB99C2">
    <w:name w:val="59A6F82228A749C09DD644E11BAB99C2"/>
  </w:style>
  <w:style w:type="paragraph" w:customStyle="1" w:styleId="5F0147328E7D4B10BA57D19088065C91">
    <w:name w:val="5F0147328E7D4B10BA57D19088065C91"/>
  </w:style>
  <w:style w:type="paragraph" w:customStyle="1" w:styleId="0255302E8BE44CDF8157FD48CA4D63ED">
    <w:name w:val="0255302E8BE44CDF8157FD48CA4D63ED"/>
  </w:style>
  <w:style w:type="paragraph" w:customStyle="1" w:styleId="90EC90264E50403AAD01666A1B56B8F8">
    <w:name w:val="90EC90264E50403AAD01666A1B56B8F8"/>
  </w:style>
  <w:style w:type="paragraph" w:customStyle="1" w:styleId="697822C638864416A0AB2B170C350491">
    <w:name w:val="697822C638864416A0AB2B170C350491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E92AAABC18F435BB19E44B6A9807402">
    <w:name w:val="BE92AAABC18F435BB19E44B6A9807402"/>
  </w:style>
  <w:style w:type="paragraph" w:customStyle="1" w:styleId="7AC6B77669F34A9298C161D92F64D635">
    <w:name w:val="7AC6B77669F34A9298C161D92F64D635"/>
  </w:style>
  <w:style w:type="paragraph" w:customStyle="1" w:styleId="3E02364928704B32B587821A987464C6">
    <w:name w:val="3E02364928704B32B587821A987464C6"/>
  </w:style>
  <w:style w:type="paragraph" w:customStyle="1" w:styleId="F3BB004973BF4B3BBF8EFB3B41A06A8E">
    <w:name w:val="F3BB004973BF4B3BBF8EFB3B41A06A8E"/>
  </w:style>
  <w:style w:type="paragraph" w:customStyle="1" w:styleId="04DC59038C464FFA9041460CE162E282">
    <w:name w:val="04DC59038C464FFA9041460CE162E282"/>
  </w:style>
  <w:style w:type="paragraph" w:customStyle="1" w:styleId="001157C73AC64171BD74A178AE52C95D">
    <w:name w:val="001157C73AC64171BD74A178AE52C95D"/>
  </w:style>
  <w:style w:type="paragraph" w:customStyle="1" w:styleId="0297273E66EB41B28BB5244A864A8C2C">
    <w:name w:val="0297273E66EB41B28BB5244A864A8C2C"/>
  </w:style>
  <w:style w:type="paragraph" w:customStyle="1" w:styleId="76F587D6E0964349A9B115C132546493">
    <w:name w:val="76F587D6E0964349A9B115C132546493"/>
  </w:style>
  <w:style w:type="paragraph" w:customStyle="1" w:styleId="C1A368554E4C4B74A0F5E81DD67CFC1A">
    <w:name w:val="C1A368554E4C4B74A0F5E81DD67CFC1A"/>
  </w:style>
  <w:style w:type="paragraph" w:customStyle="1" w:styleId="0D7D823AAC294ED19E4C1B4F2627CE68">
    <w:name w:val="0D7D823AAC294ED19E4C1B4F2627CE68"/>
  </w:style>
  <w:style w:type="paragraph" w:customStyle="1" w:styleId="40D8934663F14C54936955F2BDE0322D">
    <w:name w:val="40D8934663F14C54936955F2BDE0322D"/>
  </w:style>
  <w:style w:type="paragraph" w:customStyle="1" w:styleId="8E5334C9DA99454AB3CA12F4B374B889">
    <w:name w:val="8E5334C9DA99454AB3CA12F4B374B889"/>
  </w:style>
  <w:style w:type="paragraph" w:customStyle="1" w:styleId="06A573C1B2A445AA8BE2EFA79D9E3E17">
    <w:name w:val="06A573C1B2A445AA8BE2EFA79D9E3E17"/>
  </w:style>
  <w:style w:type="paragraph" w:customStyle="1" w:styleId="5B102FF52D1E443FB35CCE236457B78F">
    <w:name w:val="5B102FF52D1E443FB35CCE236457B78F"/>
  </w:style>
  <w:style w:type="paragraph" w:customStyle="1" w:styleId="15225A1758C14E5C8D6721D9A175628C">
    <w:name w:val="15225A1758C14E5C8D6721D9A175628C"/>
  </w:style>
  <w:style w:type="paragraph" w:customStyle="1" w:styleId="0B127B7CAD9F4BB48D200AD3DE217029">
    <w:name w:val="0B127B7CAD9F4BB48D200AD3DE217029"/>
  </w:style>
  <w:style w:type="paragraph" w:customStyle="1" w:styleId="A52D17B7BA094771B912FF8BF7AAE541">
    <w:name w:val="A52D17B7BA094771B912FF8BF7AAE541"/>
  </w:style>
  <w:style w:type="paragraph" w:customStyle="1" w:styleId="7EF1EF398BEE46CB85AE84814F30557E">
    <w:name w:val="7EF1EF398BEE46CB85AE84814F30557E"/>
  </w:style>
  <w:style w:type="paragraph" w:customStyle="1" w:styleId="18537DD09CDD4A2A8D05689F5B635890">
    <w:name w:val="18537DD09CDD4A2A8D05689F5B635890"/>
  </w:style>
  <w:style w:type="paragraph" w:customStyle="1" w:styleId="1BDE8FEDF63C42878F030FB6D786F755">
    <w:name w:val="1BDE8FEDF63C42878F030FB6D786F755"/>
  </w:style>
  <w:style w:type="paragraph" w:customStyle="1" w:styleId="2C26C13E829943F4BD2665F4A71F7C98">
    <w:name w:val="2C26C13E829943F4BD2665F4A71F7C98"/>
  </w:style>
  <w:style w:type="paragraph" w:customStyle="1" w:styleId="9FA7A45AAC96400596CD3708599EF2D3">
    <w:name w:val="9FA7A45AAC96400596CD3708599EF2D3"/>
  </w:style>
  <w:style w:type="paragraph" w:customStyle="1" w:styleId="A2C641560AB84E448F319BB1A367B734">
    <w:name w:val="A2C641560AB84E448F319BB1A367B734"/>
  </w:style>
  <w:style w:type="paragraph" w:customStyle="1" w:styleId="BFD390FA146F4BE78ECF1A89B751F15F">
    <w:name w:val="BFD390FA146F4BE78ECF1A89B751F15F"/>
  </w:style>
  <w:style w:type="paragraph" w:customStyle="1" w:styleId="FA6FEAE34F114625ABE24AC519849C58">
    <w:name w:val="FA6FEAE34F114625ABE24AC519849C58"/>
  </w:style>
  <w:style w:type="paragraph" w:customStyle="1" w:styleId="49A334D5B0BA4FB8B892B3365CA510E9">
    <w:name w:val="49A334D5B0BA4FB8B892B3365CA510E9"/>
  </w:style>
  <w:style w:type="paragraph" w:customStyle="1" w:styleId="D3AA264DD45C49499F27B3AF44680977">
    <w:name w:val="D3AA264DD45C49499F27B3AF44680977"/>
  </w:style>
  <w:style w:type="paragraph" w:customStyle="1" w:styleId="F51BC0ECAE8349FD891198608C1AA472">
    <w:name w:val="F51BC0ECAE8349FD891198608C1AA472"/>
  </w:style>
  <w:style w:type="paragraph" w:customStyle="1" w:styleId="417B8C3259E24E9DBD35CD12C8E794E5">
    <w:name w:val="417B8C3259E24E9DBD35CD12C8E794E5"/>
  </w:style>
  <w:style w:type="paragraph" w:customStyle="1" w:styleId="29431AF0C20B419F82DD774EDA45BE9C">
    <w:name w:val="29431AF0C20B419F82DD774EDA45BE9C"/>
  </w:style>
  <w:style w:type="paragraph" w:customStyle="1" w:styleId="6DF35B56FE0640E5AE5C6654C3BD6518">
    <w:name w:val="6DF35B56FE0640E5AE5C6654C3BD6518"/>
  </w:style>
  <w:style w:type="paragraph" w:customStyle="1" w:styleId="CB922754ADDC40CCAB79B74FE24965C2">
    <w:name w:val="CB922754ADDC40CCAB79B74FE24965C2"/>
  </w:style>
  <w:style w:type="paragraph" w:customStyle="1" w:styleId="BC047DD2AEEE4FB7B15D689A4EA8143E">
    <w:name w:val="BC047DD2AEEE4FB7B15D689A4EA8143E"/>
  </w:style>
  <w:style w:type="paragraph" w:customStyle="1" w:styleId="F0EA722107824E459C775F55A5B10D96">
    <w:name w:val="F0EA722107824E459C775F55A5B10D96"/>
  </w:style>
  <w:style w:type="paragraph" w:customStyle="1" w:styleId="FA03F18EBCB44837969A749BD83CB5AE">
    <w:name w:val="FA03F18EBCB44837969A749BD83CB5AE"/>
  </w:style>
  <w:style w:type="paragraph" w:customStyle="1" w:styleId="5BC0AE3AFE784A7898734B6A1EEAEBCE">
    <w:name w:val="5BC0AE3AFE784A7898734B6A1EEAEBCE"/>
  </w:style>
  <w:style w:type="paragraph" w:customStyle="1" w:styleId="2DA897B2DE9045FBBABCFD3A2F32A1B9">
    <w:name w:val="2DA897B2DE9045FBBABCFD3A2F32A1B9"/>
  </w:style>
  <w:style w:type="paragraph" w:customStyle="1" w:styleId="C7AF23FED4C344A4A85CCCFD8DDDD1AA">
    <w:name w:val="C7AF23FED4C344A4A85CCCFD8DDDD1AA"/>
  </w:style>
  <w:style w:type="paragraph" w:customStyle="1" w:styleId="E4CB1EEF96284035BDB182EBDCDAE481">
    <w:name w:val="E4CB1EEF96284035BDB182EBDCDAE481"/>
  </w:style>
  <w:style w:type="paragraph" w:customStyle="1" w:styleId="251FBCADCCCA4F839F6CB8FE4F6678A9">
    <w:name w:val="251FBCADCCCA4F839F6CB8FE4F6678A9"/>
  </w:style>
  <w:style w:type="paragraph" w:customStyle="1" w:styleId="6C92A18E0F164EA1B5EA89354F8F57FA">
    <w:name w:val="6C92A18E0F164EA1B5EA89354F8F57FA"/>
  </w:style>
  <w:style w:type="paragraph" w:customStyle="1" w:styleId="43DCE73A3BC145928662249A5F3D3E2D">
    <w:name w:val="43DCE73A3BC145928662249A5F3D3E2D"/>
  </w:style>
  <w:style w:type="paragraph" w:customStyle="1" w:styleId="2FA681C7CF3E4D6EB86266DC9DC2F97E">
    <w:name w:val="2FA681C7CF3E4D6EB86266DC9DC2F97E"/>
  </w:style>
  <w:style w:type="paragraph" w:customStyle="1" w:styleId="936EC6FC5A51472290C076A683B000B2">
    <w:name w:val="936EC6FC5A51472290C076A683B000B2"/>
  </w:style>
  <w:style w:type="paragraph" w:customStyle="1" w:styleId="159A5C3900624A989DCB9CB66FA67BB1">
    <w:name w:val="159A5C3900624A989DCB9CB66FA67BB1"/>
  </w:style>
  <w:style w:type="paragraph" w:customStyle="1" w:styleId="0208110B19774832ACB109BD61377A94">
    <w:name w:val="0208110B19774832ACB109BD61377A94"/>
  </w:style>
  <w:style w:type="paragraph" w:customStyle="1" w:styleId="21126A65954E4F94A39F6FD197D3AAD0">
    <w:name w:val="21126A65954E4F94A39F6FD197D3AAD0"/>
  </w:style>
  <w:style w:type="paragraph" w:customStyle="1" w:styleId="4B61151A975C4C30B33A0C0F3CC1452D">
    <w:name w:val="4B61151A975C4C30B33A0C0F3CC1452D"/>
  </w:style>
  <w:style w:type="paragraph" w:customStyle="1" w:styleId="002B0A4F3B2F4EF3A40BB1A6CACF3AC4">
    <w:name w:val="002B0A4F3B2F4EF3A40BB1A6CACF3AC4"/>
  </w:style>
  <w:style w:type="paragraph" w:customStyle="1" w:styleId="ACFE86C23D254175B3CECDBF9B4B06A8">
    <w:name w:val="ACFE86C23D254175B3CECDBF9B4B06A8"/>
  </w:style>
  <w:style w:type="paragraph" w:customStyle="1" w:styleId="A92D78478F3D4348B95F6E9303F8AA51">
    <w:name w:val="A92D78478F3D4348B95F6E9303F8AA51"/>
  </w:style>
  <w:style w:type="paragraph" w:customStyle="1" w:styleId="700A7D85E43D444CA4DB6EB7C98DA48F">
    <w:name w:val="700A7D85E43D444CA4DB6EB7C98DA48F"/>
  </w:style>
  <w:style w:type="paragraph" w:customStyle="1" w:styleId="2BF69FEBC3AD49AEB0C90227C6CB116D">
    <w:name w:val="2BF69FEBC3AD49AEB0C90227C6CB116D"/>
  </w:style>
  <w:style w:type="paragraph" w:customStyle="1" w:styleId="CCA3959CA2E44BDAAA1820D0B17A60E4">
    <w:name w:val="CCA3959CA2E44BDAAA1820D0B17A60E4"/>
  </w:style>
  <w:style w:type="paragraph" w:customStyle="1" w:styleId="FE6AB0DC71C644CEBC59C62B27660CE8">
    <w:name w:val="FE6AB0DC71C644CEBC59C62B27660CE8"/>
  </w:style>
  <w:style w:type="paragraph" w:customStyle="1" w:styleId="3EC9E0C21B344D8C98E2387995371D6B">
    <w:name w:val="3EC9E0C21B344D8C98E2387995371D6B"/>
  </w:style>
  <w:style w:type="paragraph" w:customStyle="1" w:styleId="B9D749173CF54FF5BF67455A4D355E94">
    <w:name w:val="B9D749173CF54FF5BF67455A4D355E94"/>
  </w:style>
  <w:style w:type="paragraph" w:customStyle="1" w:styleId="9B388130A8174C33B816D2010D5CB010">
    <w:name w:val="9B388130A8174C33B816D2010D5CB010"/>
  </w:style>
  <w:style w:type="paragraph" w:customStyle="1" w:styleId="F31CCA8DA5DD494E91559B7A8023F337">
    <w:name w:val="F31CCA8DA5DD494E91559B7A8023F337"/>
  </w:style>
  <w:style w:type="paragraph" w:customStyle="1" w:styleId="7AF7DEB55E294D129AD911A709EB4FEE">
    <w:name w:val="7AF7DEB55E294D129AD911A709EB4FEE"/>
  </w:style>
  <w:style w:type="paragraph" w:customStyle="1" w:styleId="B9131B65322A4B0A80CF39F5C201E8FC">
    <w:name w:val="B9131B65322A4B0A80CF39F5C201E8FC"/>
  </w:style>
  <w:style w:type="paragraph" w:customStyle="1" w:styleId="CE8B728C754B462C95A1DF3FBF94D6D0">
    <w:name w:val="CE8B728C754B462C95A1DF3FBF94D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30EA1E6-6801-4A4E-A11F-06AE6DA8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48</TotalTime>
  <Pages>9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Koffi Anderson Koffi</dc:creator>
  <cp:keywords>CYK Algorithm</cp:keywords>
  <dc:description>kOFFI ANDERSON KOFFI</dc:description>
  <cp:lastModifiedBy>Koffi, Koffi Anderson (koff9454@vandals.uidaho.edu)</cp:lastModifiedBy>
  <cp:revision>27</cp:revision>
  <dcterms:created xsi:type="dcterms:W3CDTF">2018-11-20T22:49:00Z</dcterms:created>
  <dcterms:modified xsi:type="dcterms:W3CDTF">2018-11-20T23:37:00Z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